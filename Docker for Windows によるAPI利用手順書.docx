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96" w:rsidRDefault="004E1E96">
      <w:pPr>
        <w:pStyle w:val="ac"/>
      </w:pPr>
    </w:p>
    <w:p w:rsidR="004E1E96" w:rsidRPr="00B2412D" w:rsidRDefault="00F11064">
      <w:pPr>
        <w:pStyle w:val="a8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api</w:t>
      </w:r>
      <w:r w:rsidR="00B2412D" w:rsidRPr="00B2412D">
        <w:rPr>
          <w:rFonts w:hint="eastAsia"/>
          <w:sz w:val="48"/>
          <w:szCs w:val="48"/>
          <w:lang w:val="en-US"/>
        </w:rPr>
        <w:t>利用</w:t>
      </w:r>
      <w:r w:rsidR="000A65E5" w:rsidRPr="00B2412D">
        <w:rPr>
          <w:rFonts w:hint="eastAsia"/>
          <w:sz w:val="48"/>
          <w:szCs w:val="48"/>
          <w:lang w:val="en-US"/>
        </w:rPr>
        <w:t>手順書</w:t>
      </w:r>
    </w:p>
    <w:p w:rsidR="004E1E96" w:rsidRDefault="000C394C" w:rsidP="000C394C">
      <w:pPr>
        <w:pStyle w:val="1"/>
      </w:pPr>
      <w:r>
        <w:rPr>
          <w:rFonts w:hint="eastAsia"/>
        </w:rPr>
        <w:t>環境</w:t>
      </w:r>
      <w:r w:rsidR="004E4EFE">
        <w:rPr>
          <w:rFonts w:hint="eastAsia"/>
        </w:rPr>
        <w:t>構築</w:t>
      </w:r>
    </w:p>
    <w:p w:rsidR="004E1E96" w:rsidRDefault="008F3D2F">
      <w:pPr>
        <w:pStyle w:val="2"/>
      </w:pPr>
      <w:r>
        <w:rPr>
          <w:lang w:val="en-US"/>
        </w:rPr>
        <w:t>Hyper-V</w:t>
      </w:r>
      <w:r>
        <w:rPr>
          <w:rFonts w:hint="eastAsia"/>
          <w:lang w:val="en-US"/>
        </w:rPr>
        <w:t>の有効化</w:t>
      </w:r>
    </w:p>
    <w:p w:rsidR="004E1E96" w:rsidRPr="008F3D2F" w:rsidRDefault="008F3D2F" w:rsidP="008F3D2F">
      <w:pPr>
        <w:pStyle w:val="3"/>
      </w:pPr>
      <w:r w:rsidRPr="008F3D2F">
        <w:rPr>
          <w:rFonts w:hint="eastAsia"/>
          <w:lang w:val="en-US"/>
        </w:rPr>
        <w:t>コントロールパネル</w:t>
      </w:r>
      <w:r>
        <w:rPr>
          <w:lang w:val="en-US"/>
        </w:rPr>
        <w:t xml:space="preserve"> &gt; </w:t>
      </w:r>
      <w:r w:rsidRPr="008F3D2F">
        <w:rPr>
          <w:rFonts w:hint="eastAsia"/>
          <w:lang w:val="en-US"/>
        </w:rPr>
        <w:t>プログラム</w:t>
      </w:r>
      <w:r>
        <w:rPr>
          <w:lang w:val="en-US"/>
        </w:rPr>
        <w:t xml:space="preserve"> &gt; </w:t>
      </w:r>
      <w:r w:rsidRPr="008F3D2F">
        <w:rPr>
          <w:rFonts w:hint="eastAsia"/>
          <w:lang w:val="en-US"/>
        </w:rPr>
        <w:t>プログラムと機能</w:t>
      </w:r>
      <w:r>
        <w:rPr>
          <w:rFonts w:hint="eastAsia"/>
          <w:lang w:val="en-US"/>
        </w:rPr>
        <w:t>へ移動</w:t>
      </w:r>
    </w:p>
    <w:p w:rsidR="008F3D2F" w:rsidRPr="008F3D2F" w:rsidRDefault="008F3D2F" w:rsidP="008F3D2F">
      <w:pPr>
        <w:pStyle w:val="3"/>
      </w:pPr>
      <w:r>
        <w:rPr>
          <w:rFonts w:hint="eastAsia"/>
          <w:lang w:val="en-US"/>
        </w:rPr>
        <w:t>「</w:t>
      </w:r>
      <w:r w:rsidRPr="008F3D2F">
        <w:rPr>
          <w:lang w:val="en-US"/>
        </w:rPr>
        <w:t>Windows</w:t>
      </w:r>
      <w:r w:rsidRPr="008F3D2F">
        <w:rPr>
          <w:rFonts w:hint="eastAsia"/>
          <w:lang w:val="en-US"/>
        </w:rPr>
        <w:t>の機能の有効火または無効化</w:t>
      </w:r>
      <w:r>
        <w:rPr>
          <w:rFonts w:hint="eastAsia"/>
          <w:lang w:val="en-US"/>
        </w:rPr>
        <w:t>」をクリック</w:t>
      </w:r>
    </w:p>
    <w:p w:rsidR="008F3D2F" w:rsidRPr="00141731" w:rsidRDefault="008F3D2F" w:rsidP="008F3D2F">
      <w:pPr>
        <w:pStyle w:val="3"/>
      </w:pPr>
      <w:r>
        <w:rPr>
          <w:lang w:val="en-US"/>
        </w:rPr>
        <w:t>Hyper-V</w:t>
      </w:r>
      <w:r>
        <w:rPr>
          <w:rFonts w:hint="eastAsia"/>
          <w:lang w:val="en-US"/>
        </w:rPr>
        <w:t>にチェックを入れる</w:t>
      </w:r>
    </w:p>
    <w:p w:rsidR="00141731" w:rsidRPr="008F3D2F" w:rsidRDefault="00141731" w:rsidP="00141731">
      <w:pPr>
        <w:pStyle w:val="3"/>
        <w:numPr>
          <w:ilvl w:val="0"/>
          <w:numId w:val="0"/>
        </w:numPr>
        <w:ind w:left="1080"/>
      </w:pPr>
    </w:p>
    <w:p w:rsidR="008F3D2F" w:rsidRPr="008F3D2F" w:rsidRDefault="004E4EFE" w:rsidP="008F3D2F">
      <w:pPr>
        <w:pStyle w:val="2"/>
      </w:pPr>
      <w:r>
        <w:rPr>
          <w:lang w:val="en-US"/>
        </w:rPr>
        <w:t>D</w:t>
      </w:r>
      <w:r w:rsidR="008F3D2F">
        <w:rPr>
          <w:lang w:val="en-US"/>
        </w:rPr>
        <w:t xml:space="preserve">ocker for </w:t>
      </w:r>
      <w:r>
        <w:rPr>
          <w:lang w:val="en-US"/>
        </w:rPr>
        <w:t>W</w:t>
      </w:r>
      <w:r w:rsidR="008F3D2F">
        <w:rPr>
          <w:lang w:val="en-US"/>
        </w:rPr>
        <w:t xml:space="preserve">indows </w:t>
      </w:r>
      <w:r w:rsidR="008F3D2F">
        <w:rPr>
          <w:rFonts w:ascii="Hiragino Sans W3" w:eastAsia="Hiragino Sans W3" w:cs="Hiragino Sans W3" w:hint="eastAsia"/>
          <w:lang w:val="en-US"/>
        </w:rPr>
        <w:t>のインストール</w:t>
      </w:r>
    </w:p>
    <w:p w:rsidR="008F3D2F" w:rsidRPr="008F3D2F" w:rsidRDefault="00BF03F1" w:rsidP="008F3D2F">
      <w:pPr>
        <w:pStyle w:val="3"/>
      </w:pPr>
      <w:hyperlink r:id="rId7" w:history="1">
        <w:r w:rsidR="008F3D2F" w:rsidRPr="008147DB">
          <w:rPr>
            <w:rStyle w:val="af5"/>
          </w:rPr>
          <w:t>https://docs.docker.com/docker-for-windows/install/</w:t>
        </w:r>
      </w:hyperlink>
      <w:r w:rsidR="008F3D2F">
        <w:t xml:space="preserve"> </w:t>
      </w:r>
      <w:r w:rsidR="008F3D2F">
        <w:rPr>
          <w:rFonts w:hint="eastAsia"/>
        </w:rPr>
        <w:t>よりインストーラをダウンロードし、実行する</w:t>
      </w:r>
    </w:p>
    <w:p w:rsidR="008F3D2F" w:rsidRPr="00EF2ECD" w:rsidRDefault="008F3D2F" w:rsidP="008F3D2F">
      <w:pPr>
        <w:pStyle w:val="3"/>
      </w:pPr>
      <w:r>
        <w:rPr>
          <w:lang w:val="en-US"/>
        </w:rPr>
        <w:t>PowerShell</w:t>
      </w:r>
      <w:r>
        <w:rPr>
          <w:rFonts w:hint="eastAsia"/>
          <w:lang w:val="en-US"/>
        </w:rPr>
        <w:t>より以下のコマンドでバージョン</w:t>
      </w:r>
      <w:r w:rsidR="00A70718">
        <w:rPr>
          <w:rFonts w:hint="eastAsia"/>
          <w:lang w:val="en-US"/>
        </w:rPr>
        <w:t>を確認する</w:t>
      </w:r>
    </w:p>
    <w:p w:rsidR="003E41E7" w:rsidRPr="00EF2ECD" w:rsidRDefault="00EF2ECD" w:rsidP="00EF2ECD">
      <w:pPr>
        <w:pStyle w:val="4"/>
      </w:pPr>
      <w:proofErr w:type="spellStart"/>
      <w:r w:rsidRPr="00EF2ECD">
        <w:rPr>
          <w:i w:val="0"/>
        </w:rPr>
        <w:t>docker</w:t>
      </w:r>
      <w:proofErr w:type="spellEnd"/>
      <w:r w:rsidR="00973D09">
        <w:rPr>
          <w:i w:val="0"/>
        </w:rPr>
        <w:t xml:space="preserve"> </w:t>
      </w:r>
      <w:r w:rsidRPr="00EF2ECD">
        <w:rPr>
          <w:i w:val="0"/>
        </w:rPr>
        <w:t>version</w:t>
      </w:r>
    </w:p>
    <w:p w:rsidR="00EF2ECD" w:rsidRPr="003E41E7" w:rsidRDefault="00EF2ECD" w:rsidP="00EF2ECD">
      <w:pPr>
        <w:pStyle w:val="4"/>
        <w:numPr>
          <w:ilvl w:val="0"/>
          <w:numId w:val="0"/>
        </w:numPr>
        <w:ind w:left="1440"/>
      </w:pPr>
    </w:p>
    <w:p w:rsidR="003E41E7" w:rsidRPr="003E41E7" w:rsidRDefault="000909FD" w:rsidP="003E41E7">
      <w:pPr>
        <w:pStyle w:val="2"/>
      </w:pPr>
      <w:r>
        <w:rPr>
          <w:lang w:val="en-US"/>
        </w:rPr>
        <w:t>Docker</w:t>
      </w:r>
      <w:r>
        <w:rPr>
          <w:rFonts w:hint="eastAsia"/>
          <w:lang w:val="en-US"/>
        </w:rPr>
        <w:t>で</w:t>
      </w:r>
      <w:r w:rsidR="003E41E7" w:rsidRPr="003E41E7">
        <w:rPr>
          <w:lang w:val="en-US"/>
        </w:rPr>
        <w:t>Python3.6</w:t>
      </w:r>
      <w:r w:rsidR="003E41E7" w:rsidRPr="003E41E7">
        <w:rPr>
          <w:rFonts w:hint="eastAsia"/>
          <w:lang w:val="en-US"/>
        </w:rPr>
        <w:t>の環境構築</w:t>
      </w:r>
    </w:p>
    <w:p w:rsidR="003E41E7" w:rsidRPr="00EF2ECD" w:rsidRDefault="003E41E7" w:rsidP="003E41E7">
      <w:pPr>
        <w:pStyle w:val="3"/>
      </w:pPr>
      <w:r w:rsidRPr="003E41E7">
        <w:rPr>
          <w:lang w:val="en-US"/>
        </w:rPr>
        <w:t xml:space="preserve">PowerShell </w:t>
      </w:r>
      <w:r w:rsidRPr="003E41E7">
        <w:rPr>
          <w:rFonts w:hint="eastAsia"/>
          <w:lang w:val="en-US"/>
        </w:rPr>
        <w:t>で以下のコマンドを実行</w:t>
      </w:r>
    </w:p>
    <w:p w:rsidR="003E41E7" w:rsidRDefault="00EF2ECD" w:rsidP="00EF2ECD">
      <w:pPr>
        <w:pStyle w:val="4"/>
      </w:pPr>
      <w:r>
        <w:rPr>
          <w:i w:val="0"/>
        </w:rPr>
        <w:t>Docker pull python:3.6</w:t>
      </w:r>
      <w:r w:rsidR="003E41E7">
        <w:tab/>
      </w:r>
    </w:p>
    <w:p w:rsidR="004E1E96" w:rsidRDefault="008F3D2F">
      <w:pPr>
        <w:pStyle w:val="1"/>
      </w:pPr>
      <w:r>
        <w:rPr>
          <w:rFonts w:hint="eastAsia"/>
        </w:rPr>
        <w:t>サービスの起動</w:t>
      </w:r>
    </w:p>
    <w:p w:rsidR="008F3D2F" w:rsidRDefault="008F3D2F" w:rsidP="008F3D2F">
      <w:pPr>
        <w:pStyle w:val="2"/>
      </w:pPr>
      <w:r>
        <w:rPr>
          <w:rFonts w:hint="eastAsia"/>
        </w:rPr>
        <w:t>ソースコードを配置</w:t>
      </w:r>
    </w:p>
    <w:p w:rsidR="008F3D2F" w:rsidRPr="008F3D2F" w:rsidRDefault="003128C4" w:rsidP="008F3D2F">
      <w:pPr>
        <w:pStyle w:val="2"/>
      </w:pPr>
      <w:r>
        <w:rPr>
          <w:rFonts w:hint="eastAsia"/>
          <w:lang w:val="en-US"/>
        </w:rPr>
        <w:t>配置したディレクトリへ移動し、</w:t>
      </w:r>
      <w:r w:rsidR="008F3D2F">
        <w:rPr>
          <w:rFonts w:hint="eastAsia"/>
          <w:lang w:val="en-US"/>
        </w:rPr>
        <w:t>D</w:t>
      </w:r>
      <w:r w:rsidR="008F3D2F">
        <w:rPr>
          <w:lang w:val="en-US"/>
        </w:rPr>
        <w:t>ocker</w:t>
      </w:r>
      <w:r w:rsidR="008F3D2F">
        <w:rPr>
          <w:rFonts w:hint="eastAsia"/>
          <w:lang w:val="en-US"/>
        </w:rPr>
        <w:t>コマンドを実行</w:t>
      </w:r>
    </w:p>
    <w:p w:rsidR="008F3D2F" w:rsidRDefault="008F3D2F" w:rsidP="008F3D2F">
      <w:pPr>
        <w:pStyle w:val="3"/>
      </w:pPr>
      <w:r>
        <w:rPr>
          <w:rFonts w:hint="eastAsia"/>
        </w:rPr>
        <w:t>起動</w:t>
      </w:r>
    </w:p>
    <w:p w:rsidR="00EF2ECD" w:rsidRPr="00EF2ECD" w:rsidRDefault="00EF2ECD" w:rsidP="00EF2ECD">
      <w:pPr>
        <w:pStyle w:val="4"/>
      </w:pPr>
      <w:r>
        <w:rPr>
          <w:rFonts w:hint="eastAsia"/>
        </w:rPr>
        <w:t>c</w:t>
      </w:r>
      <w:r w:rsidRPr="00EF2ECD">
        <w:rPr>
          <w:i w:val="0"/>
        </w:rPr>
        <w:t xml:space="preserve">d </w:t>
      </w:r>
      <w:proofErr w:type="spellStart"/>
      <w:r w:rsidRPr="00EF2ECD">
        <w:rPr>
          <w:i w:val="0"/>
        </w:rPr>
        <w:t>brainpad-toyota</w:t>
      </w:r>
      <w:proofErr w:type="spellEnd"/>
    </w:p>
    <w:p w:rsidR="008F3D2F" w:rsidRPr="00EF2ECD" w:rsidRDefault="00EF2ECD" w:rsidP="00EF2ECD">
      <w:pPr>
        <w:pStyle w:val="4"/>
        <w:rPr>
          <w:lang w:val="en-US"/>
        </w:rPr>
      </w:pPr>
      <w:r w:rsidRPr="00EF2ECD">
        <w:rPr>
          <w:i w:val="0"/>
        </w:rPr>
        <w:t>compose/startup_all.sh</w:t>
      </w:r>
    </w:p>
    <w:p w:rsidR="00EF2ECD" w:rsidRPr="008F3D2F" w:rsidRDefault="00EF2ECD" w:rsidP="00EF2ECD">
      <w:pPr>
        <w:pStyle w:val="4"/>
        <w:numPr>
          <w:ilvl w:val="0"/>
          <w:numId w:val="0"/>
        </w:numPr>
        <w:ind w:left="1440"/>
        <w:rPr>
          <w:lang w:val="en-US"/>
        </w:rPr>
      </w:pPr>
    </w:p>
    <w:p w:rsidR="008F3D2F" w:rsidRDefault="008F3D2F" w:rsidP="008F3D2F">
      <w:pPr>
        <w:pStyle w:val="3"/>
      </w:pPr>
      <w:r>
        <w:rPr>
          <w:rFonts w:hint="eastAsia"/>
        </w:rPr>
        <w:t>停止</w:t>
      </w:r>
    </w:p>
    <w:p w:rsidR="00EF2ECD" w:rsidRDefault="00EF2ECD" w:rsidP="00EF2ECD">
      <w:pPr>
        <w:pStyle w:val="4"/>
        <w:rPr>
          <w:i w:val="0"/>
        </w:rPr>
      </w:pPr>
      <w:r w:rsidRPr="00EF2ECD">
        <w:rPr>
          <w:i w:val="0"/>
        </w:rPr>
        <w:t xml:space="preserve">cd </w:t>
      </w:r>
      <w:proofErr w:type="spellStart"/>
      <w:r w:rsidRPr="00EF2ECD">
        <w:rPr>
          <w:i w:val="0"/>
        </w:rPr>
        <w:t>brainpad-toyota</w:t>
      </w:r>
      <w:proofErr w:type="spellEnd"/>
    </w:p>
    <w:p w:rsidR="00EF2ECD" w:rsidRPr="00EF2ECD" w:rsidRDefault="00EF2ECD" w:rsidP="00EF2ECD">
      <w:pPr>
        <w:pStyle w:val="4"/>
      </w:pPr>
      <w:r w:rsidRPr="00EF2ECD">
        <w:rPr>
          <w:i w:val="0"/>
        </w:rPr>
        <w:t>compose/shutdown_all.sh</w:t>
      </w:r>
    </w:p>
    <w:p w:rsidR="008F3D2F" w:rsidRDefault="008F3D2F" w:rsidP="008F3D2F">
      <w:pPr>
        <w:pStyle w:val="3"/>
      </w:pPr>
      <w:r>
        <w:rPr>
          <w:rFonts w:hint="eastAsia"/>
        </w:rPr>
        <w:t>ログの確認</w:t>
      </w:r>
    </w:p>
    <w:p w:rsidR="00EF2ECD" w:rsidRDefault="00EF2ECD" w:rsidP="00EF2ECD">
      <w:pPr>
        <w:pStyle w:val="4"/>
        <w:rPr>
          <w:i w:val="0"/>
        </w:rPr>
      </w:pPr>
      <w:r w:rsidRPr="00EF2ECD">
        <w:rPr>
          <w:i w:val="0"/>
        </w:rPr>
        <w:t>cd compose/</w:t>
      </w:r>
      <w:proofErr w:type="spellStart"/>
      <w:r w:rsidRPr="00EF2ECD">
        <w:rPr>
          <w:i w:val="0"/>
        </w:rPr>
        <w:t>django</w:t>
      </w:r>
      <w:proofErr w:type="spellEnd"/>
      <w:r w:rsidRPr="00EF2ECD">
        <w:rPr>
          <w:i w:val="0"/>
        </w:rPr>
        <w:t>-server</w:t>
      </w:r>
    </w:p>
    <w:p w:rsidR="008F3D2F" w:rsidRPr="00EF2ECD" w:rsidRDefault="00EF2ECD" w:rsidP="00EF2ECD">
      <w:pPr>
        <w:pStyle w:val="4"/>
      </w:pPr>
      <w:proofErr w:type="spellStart"/>
      <w:r>
        <w:rPr>
          <w:i w:val="0"/>
        </w:rPr>
        <w:t>docker</w:t>
      </w:r>
      <w:proofErr w:type="spellEnd"/>
      <w:r>
        <w:rPr>
          <w:i w:val="0"/>
        </w:rPr>
        <w:t>-compose logs –f</w:t>
      </w:r>
    </w:p>
    <w:p w:rsidR="00EF2ECD" w:rsidRPr="008F3D2F" w:rsidRDefault="00EF2ECD" w:rsidP="00EF2ECD">
      <w:pPr>
        <w:pStyle w:val="4"/>
        <w:numPr>
          <w:ilvl w:val="0"/>
          <w:numId w:val="0"/>
        </w:numPr>
        <w:ind w:left="1440"/>
      </w:pPr>
    </w:p>
    <w:p w:rsidR="008F3D2F" w:rsidRDefault="0005670B" w:rsidP="008F3D2F">
      <w:pPr>
        <w:pStyle w:val="2"/>
      </w:pPr>
      <w:r>
        <w:rPr>
          <w:rFonts w:hint="eastAsia"/>
        </w:rPr>
        <w:t>サービスへアクセス</w:t>
      </w:r>
    </w:p>
    <w:p w:rsidR="0005670B" w:rsidRPr="0005670B" w:rsidRDefault="00BF03F1" w:rsidP="0005670B">
      <w:pPr>
        <w:pStyle w:val="3"/>
      </w:pPr>
      <w:hyperlink r:id="rId8" w:history="1">
        <w:r w:rsidR="0005670B" w:rsidRPr="000C394C">
          <w:rPr>
            <w:rStyle w:val="af5"/>
            <w:lang w:val="en-US"/>
          </w:rPr>
          <w:t>Swag</w:t>
        </w:r>
        <w:r w:rsidR="0005670B" w:rsidRPr="000C394C">
          <w:rPr>
            <w:rStyle w:val="af5"/>
            <w:lang w:val="en-US"/>
          </w:rPr>
          <w:t>g</w:t>
        </w:r>
        <w:r w:rsidR="0005670B" w:rsidRPr="000C394C">
          <w:rPr>
            <w:rStyle w:val="af5"/>
            <w:lang w:val="en-US"/>
          </w:rPr>
          <w:t>erUI</w:t>
        </w:r>
      </w:hyperlink>
    </w:p>
    <w:p w:rsidR="0005670B" w:rsidRPr="00973D09" w:rsidRDefault="00BF03F1" w:rsidP="0005670B">
      <w:pPr>
        <w:pStyle w:val="3"/>
        <w:rPr>
          <w:rStyle w:val="af5"/>
          <w:color w:val="707070" w:themeColor="accent1"/>
          <w:u w:val="none"/>
        </w:rPr>
      </w:pPr>
      <w:hyperlink r:id="rId9" w:history="1">
        <w:r w:rsidR="0005670B" w:rsidRPr="000C394C">
          <w:rPr>
            <w:rStyle w:val="af5"/>
            <w:lang w:val="en-US"/>
          </w:rPr>
          <w:t>Django</w:t>
        </w:r>
        <w:r w:rsidR="0005670B" w:rsidRPr="000C394C">
          <w:rPr>
            <w:rStyle w:val="af5"/>
            <w:rFonts w:hint="eastAsia"/>
            <w:lang w:val="en-US"/>
          </w:rPr>
          <w:t>管</w:t>
        </w:r>
        <w:r w:rsidR="0005670B" w:rsidRPr="000C394C">
          <w:rPr>
            <w:rStyle w:val="af5"/>
            <w:rFonts w:hint="eastAsia"/>
            <w:lang w:val="en-US"/>
          </w:rPr>
          <w:t>理画面</w:t>
        </w:r>
      </w:hyperlink>
    </w:p>
    <w:p w:rsidR="00973D09" w:rsidRDefault="00427E56" w:rsidP="00973D09">
      <w:pPr>
        <w:pStyle w:val="4"/>
        <w:numPr>
          <w:ilvl w:val="0"/>
          <w:numId w:val="0"/>
        </w:numPr>
        <w:ind w:left="1440" w:hanging="360"/>
        <w:rPr>
          <w:i w:val="0"/>
        </w:rPr>
      </w:pPr>
      <w:r>
        <w:rPr>
          <w:rFonts w:hint="eastAsia"/>
          <w:i w:val="0"/>
        </w:rPr>
        <w:t>‣</w:t>
      </w:r>
      <w:r w:rsidR="00973D09">
        <w:rPr>
          <w:rFonts w:hint="eastAsia"/>
          <w:i w:val="0"/>
        </w:rPr>
        <w:t>ユーザー名</w:t>
      </w:r>
      <w:r w:rsidR="00973D09">
        <w:rPr>
          <w:rFonts w:hint="eastAsia"/>
          <w:i w:val="0"/>
        </w:rPr>
        <w:t>:</w:t>
      </w:r>
      <w:r w:rsidR="00973D09">
        <w:rPr>
          <w:i w:val="0"/>
        </w:rPr>
        <w:t xml:space="preserve"> admin</w:t>
      </w:r>
    </w:p>
    <w:p w:rsidR="00973D09" w:rsidRPr="00973D09" w:rsidRDefault="00427E56" w:rsidP="00973D09">
      <w:pPr>
        <w:pStyle w:val="4"/>
        <w:numPr>
          <w:ilvl w:val="0"/>
          <w:numId w:val="0"/>
        </w:numPr>
        <w:ind w:left="1440" w:hanging="360"/>
        <w:rPr>
          <w:i w:val="0"/>
        </w:rPr>
      </w:pPr>
      <w:r>
        <w:rPr>
          <w:rFonts w:hint="eastAsia"/>
          <w:i w:val="0"/>
        </w:rPr>
        <w:t>‣</w:t>
      </w:r>
      <w:r w:rsidR="00973D09">
        <w:rPr>
          <w:rFonts w:hint="eastAsia"/>
          <w:i w:val="0"/>
        </w:rPr>
        <w:t>パスワード</w:t>
      </w:r>
      <w:r w:rsidR="00973D09">
        <w:rPr>
          <w:rFonts w:hint="eastAsia"/>
          <w:i w:val="0"/>
        </w:rPr>
        <w:t>:</w:t>
      </w:r>
      <w:r w:rsidR="00973D09">
        <w:rPr>
          <w:i w:val="0"/>
        </w:rPr>
        <w:t xml:space="preserve"> admin</w:t>
      </w:r>
      <w:bookmarkStart w:id="0" w:name="_GoBack"/>
      <w:bookmarkEnd w:id="0"/>
    </w:p>
    <w:p w:rsidR="000A65E5" w:rsidRPr="000A65E5" w:rsidRDefault="0005670B" w:rsidP="0005670B">
      <w:pPr>
        <w:pStyle w:val="1"/>
        <w:numPr>
          <w:ilvl w:val="0"/>
          <w:numId w:val="0"/>
        </w:numPr>
        <w:wordWrap w:val="0"/>
        <w:jc w:val="right"/>
        <w:rPr>
          <w:lang w:val="en-US"/>
        </w:rPr>
      </w:pPr>
      <w:r>
        <w:rPr>
          <w:rFonts w:hint="eastAsia"/>
          <w:lang w:val="en-US"/>
        </w:rPr>
        <w:t xml:space="preserve">以上　</w:t>
      </w:r>
    </w:p>
    <w:sectPr w:rsidR="000A65E5" w:rsidRPr="000A65E5">
      <w:footerReference w:type="default" r:id="rId10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3F1" w:rsidRDefault="00BF03F1">
      <w:pPr>
        <w:spacing w:after="0" w:line="240" w:lineRule="auto"/>
      </w:pPr>
      <w:r>
        <w:separator/>
      </w:r>
    </w:p>
    <w:p w:rsidR="00BF03F1" w:rsidRDefault="00BF03F1"/>
  </w:endnote>
  <w:endnote w:type="continuationSeparator" w:id="0">
    <w:p w:rsidR="00BF03F1" w:rsidRDefault="00BF03F1">
      <w:pPr>
        <w:spacing w:after="0" w:line="240" w:lineRule="auto"/>
      </w:pPr>
      <w:r>
        <w:continuationSeparator/>
      </w:r>
    </w:p>
    <w:p w:rsidR="00BF03F1" w:rsidRDefault="00BF03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Hiragino Sans W3">
    <w:altName w:val="Malgun Gothic Semilight"/>
    <w:charset w:val="80"/>
    <w:family w:val="swiss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96" w:rsidRDefault="00611198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427E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3F1" w:rsidRDefault="00BF03F1">
      <w:pPr>
        <w:spacing w:after="0" w:line="240" w:lineRule="auto"/>
      </w:pPr>
      <w:r>
        <w:separator/>
      </w:r>
    </w:p>
    <w:p w:rsidR="00BF03F1" w:rsidRDefault="00BF03F1"/>
  </w:footnote>
  <w:footnote w:type="continuationSeparator" w:id="0">
    <w:p w:rsidR="00BF03F1" w:rsidRDefault="00BF03F1">
      <w:pPr>
        <w:spacing w:after="0" w:line="240" w:lineRule="auto"/>
      </w:pPr>
      <w:r>
        <w:continuationSeparator/>
      </w:r>
    </w:p>
    <w:p w:rsidR="00BF03F1" w:rsidRDefault="00BF03F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0273"/>
    <w:multiLevelType w:val="hybridMultilevel"/>
    <w:tmpl w:val="43CC381C"/>
    <w:lvl w:ilvl="0" w:tplc="C3ECD260">
      <w:start w:val="1"/>
      <w:numFmt w:val="bullet"/>
      <w:lvlText w:val="$"/>
      <w:lvlJc w:val="left"/>
      <w:pPr>
        <w:ind w:left="1140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2BE445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pStyle w:val="4"/>
      <w:lvlText w:val="$"/>
      <w:lvlJc w:val="left"/>
      <w:pPr>
        <w:ind w:left="1440" w:hanging="360"/>
      </w:pPr>
      <w:rPr>
        <w:rFonts w:ascii="Arial Unicode MS" w:eastAsia="Arial Unicode MS" w:hAnsi="Arial Unicode MS"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E5"/>
    <w:rsid w:val="00032180"/>
    <w:rsid w:val="0005670B"/>
    <w:rsid w:val="000909FD"/>
    <w:rsid w:val="000A65E5"/>
    <w:rsid w:val="000C394C"/>
    <w:rsid w:val="000F38F0"/>
    <w:rsid w:val="00141731"/>
    <w:rsid w:val="0027043A"/>
    <w:rsid w:val="003128C4"/>
    <w:rsid w:val="003E41E7"/>
    <w:rsid w:val="00427E56"/>
    <w:rsid w:val="004E1E96"/>
    <w:rsid w:val="004E4EFE"/>
    <w:rsid w:val="00611198"/>
    <w:rsid w:val="008F3D2F"/>
    <w:rsid w:val="00973D09"/>
    <w:rsid w:val="00A70718"/>
    <w:rsid w:val="00B2412D"/>
    <w:rsid w:val="00BF03F1"/>
    <w:rsid w:val="00E21F49"/>
    <w:rsid w:val="00EF2ECD"/>
    <w:rsid w:val="00F1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9A0CA5-36F5-7544-8647-815A9A9C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198"/>
    <w:rPr>
      <w:lang w:val="en-GB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表題 (文字)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付 (文字)"/>
    <w:basedOn w:val="a0"/>
    <w:link w:val="ac"/>
    <w:uiPriority w:val="2"/>
    <w:rPr>
      <w:sz w:val="28"/>
    </w:rPr>
  </w:style>
  <w:style w:type="character" w:styleId="21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23">
    <w:name w:val="引用文 2 (文字)"/>
    <w:basedOn w:val="a0"/>
    <w:link w:val="22"/>
    <w:uiPriority w:val="30"/>
    <w:semiHidden/>
    <w:rPr>
      <w:b/>
      <w:i/>
      <w:iCs/>
      <w:color w:val="2E2E2E" w:themeColor="accent2"/>
    </w:rPr>
  </w:style>
  <w:style w:type="character" w:styleId="24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">
    <w:name w:val="引用文 (文字)"/>
    <w:basedOn w:val="a0"/>
    <w:link w:val="ae"/>
    <w:uiPriority w:val="29"/>
    <w:semiHidden/>
    <w:rPr>
      <w:i/>
      <w:iCs/>
    </w:rPr>
  </w:style>
  <w:style w:type="character" w:styleId="af0">
    <w:name w:val="Strong"/>
    <w:basedOn w:val="a0"/>
    <w:uiPriority w:val="22"/>
    <w:semiHidden/>
    <w:unhideWhenUsed/>
    <w:qFormat/>
    <w:rPr>
      <w:b/>
      <w:bCs/>
    </w:rPr>
  </w:style>
  <w:style w:type="character" w:styleId="af1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3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題 (文字)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styleId="af5">
    <w:name w:val="Hyperlink"/>
    <w:basedOn w:val="a0"/>
    <w:uiPriority w:val="99"/>
    <w:unhideWhenUsed/>
    <w:rsid w:val="008F3D2F"/>
    <w:rPr>
      <w:color w:val="58A8AD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3D2F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973D0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atic/swagger/u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dmin/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 民子</dc:creator>
  <cp:keywords/>
  <dc:description/>
  <cp:lastModifiedBy>Shimizu Tamiko</cp:lastModifiedBy>
  <cp:revision>13</cp:revision>
  <dcterms:created xsi:type="dcterms:W3CDTF">2018-12-19T07:38:00Z</dcterms:created>
  <dcterms:modified xsi:type="dcterms:W3CDTF">2018-12-20T02:52:00Z</dcterms:modified>
</cp:coreProperties>
</file>